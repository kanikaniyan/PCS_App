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44" w:rsidRDefault="00784E44">
      <w:bookmarkStart w:id="0" w:name="_GoBack"/>
      <w:bookmarkEnd w:id="0"/>
    </w:p>
    <w:sectPr w:rsidR="0078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8C"/>
    <w:rsid w:val="00784E44"/>
    <w:rsid w:val="007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53D0B-86FC-4CFE-81A6-A5ABE1FC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Karuthavel pandian</dc:creator>
  <cp:keywords/>
  <dc:description/>
  <cp:lastModifiedBy>Karuthavel pandian</cp:lastModifiedBy>
  <cp:revision>1</cp:revision>
  <dcterms:created xsi:type="dcterms:W3CDTF">2020-11-11T11:35:00Z</dcterms:created>
  <dcterms:modified xsi:type="dcterms:W3CDTF">2020-11-11T11:35:00Z</dcterms:modified>
</cp:coreProperties>
</file>